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555653" w14:textId="04377D4E" w:rsidR="00D350DF" w:rsidRPr="00D350DF" w:rsidRDefault="00E46DB0" w:rsidP="00D350DF">
      <w:pPr>
        <w:pStyle w:val="a3"/>
        <w:rPr>
          <w:rFonts w:hint="eastAsia"/>
          <w:u w:val="single"/>
        </w:rPr>
      </w:pPr>
      <w:r>
        <w:rPr>
          <w:rFonts w:hint="eastAsia"/>
        </w:rPr>
        <w:t>プログラミング応用Ⅲ・Ⅳ</w:t>
      </w:r>
      <w:r w:rsidR="00D350DF">
        <w:rPr>
          <w:rFonts w:hint="eastAsia"/>
        </w:rPr>
        <w:t xml:space="preserve">　　　　　　　　　　　　　</w:t>
      </w:r>
      <w:r w:rsidR="00D350DF" w:rsidRPr="00D350DF">
        <w:rPr>
          <w:rFonts w:hint="eastAsia"/>
          <w:u w:val="single"/>
        </w:rPr>
        <w:t xml:space="preserve">学年　　　番号　</w:t>
      </w:r>
      <w:r w:rsidR="00D350DF">
        <w:rPr>
          <w:rFonts w:hint="eastAsia"/>
          <w:u w:val="single"/>
        </w:rPr>
        <w:t xml:space="preserve">　</w:t>
      </w:r>
      <w:r w:rsidR="00D350DF" w:rsidRPr="00D350DF">
        <w:rPr>
          <w:rFonts w:hint="eastAsia"/>
          <w:u w:val="single"/>
        </w:rPr>
        <w:t xml:space="preserve">　</w:t>
      </w:r>
      <w:r w:rsidR="008677FA">
        <w:rPr>
          <w:rFonts w:hint="eastAsia"/>
          <w:u w:val="single"/>
        </w:rPr>
        <w:t>氏名</w:t>
      </w:r>
      <w:r w:rsidR="008677FA" w:rsidRPr="008677FA">
        <w:rPr>
          <w:rFonts w:hint="eastAsia"/>
          <w:u w:val="single"/>
        </w:rPr>
        <w:t xml:space="preserve">　　　　　　　　　</w:t>
      </w:r>
    </w:p>
    <w:p w14:paraId="677ABC94" w14:textId="77777777" w:rsidR="00D350DF" w:rsidRPr="00331EDC" w:rsidRDefault="00D350DF" w:rsidP="00D350DF">
      <w:pPr>
        <w:jc w:val="center"/>
        <w:rPr>
          <w:sz w:val="24"/>
        </w:rPr>
      </w:pPr>
      <w:r w:rsidRPr="00331EDC">
        <w:rPr>
          <w:rFonts w:hint="eastAsia"/>
          <w:sz w:val="24"/>
        </w:rPr>
        <w:t>発表コメント用紙</w:t>
      </w:r>
    </w:p>
    <w:p w14:paraId="4A6A34DC" w14:textId="77777777" w:rsidR="00D350DF" w:rsidRDefault="00D350DF" w:rsidP="008677FA">
      <w:pPr>
        <w:rPr>
          <w:rFonts w:hint="eastAsia"/>
        </w:rPr>
      </w:pPr>
      <w:bookmarkStart w:id="0" w:name="_GoBack"/>
      <w:bookmarkEnd w:id="0"/>
    </w:p>
    <w:p w14:paraId="47EF0893" w14:textId="520AD09D" w:rsidR="00B81D01" w:rsidRDefault="00331EDC" w:rsidP="008677FA">
      <w:pPr>
        <w:rPr>
          <w:rFonts w:hint="eastAsia"/>
        </w:rPr>
      </w:pPr>
      <w:r>
        <w:rPr>
          <w:rFonts w:hint="eastAsia"/>
        </w:rPr>
        <w:t xml:space="preserve">　</w:t>
      </w:r>
      <w:r w:rsidR="00B81D01" w:rsidRPr="00B81D01">
        <w:rPr>
          <w:rFonts w:hint="eastAsia"/>
        </w:rPr>
        <w:t>他チームの発表を聞いて</w:t>
      </w:r>
      <w:r w:rsidR="00B81D01">
        <w:rPr>
          <w:rFonts w:hint="eastAsia"/>
        </w:rPr>
        <w:t>コメント，意見などを</w:t>
      </w:r>
      <w:r>
        <w:rPr>
          <w:rFonts w:hint="eastAsia"/>
        </w:rPr>
        <w:t>自由に</w:t>
      </w:r>
      <w:r w:rsidR="00B81D01">
        <w:rPr>
          <w:rFonts w:hint="eastAsia"/>
        </w:rPr>
        <w:t>下記に記入してください．この用紙は発表終了後，裁断して，各チームに</w:t>
      </w:r>
      <w:r w:rsidR="00524BEC">
        <w:rPr>
          <w:rFonts w:hint="eastAsia"/>
        </w:rPr>
        <w:t>発表のフィードバックとして配布します</w:t>
      </w:r>
    </w:p>
    <w:p w14:paraId="74DAA5B9" w14:textId="77777777" w:rsidR="00D350DF" w:rsidRPr="00D350DF" w:rsidRDefault="00D350DF" w:rsidP="008677FA">
      <w:pPr>
        <w:rPr>
          <w:rFonts w:hint="eastAsia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833"/>
        <w:gridCol w:w="7717"/>
      </w:tblGrid>
      <w:tr w:rsidR="00E46DB0" w14:paraId="04B19CAA" w14:textId="77777777" w:rsidTr="00E46DB0">
        <w:trPr>
          <w:trHeight w:val="586"/>
        </w:trPr>
        <w:tc>
          <w:tcPr>
            <w:tcW w:w="1833" w:type="dxa"/>
            <w:vAlign w:val="center"/>
          </w:tcPr>
          <w:p w14:paraId="38F376BA" w14:textId="77777777" w:rsidR="00E46DB0" w:rsidRDefault="00E46DB0" w:rsidP="00E46DB0">
            <w:pPr>
              <w:jc w:val="center"/>
            </w:pPr>
            <w:r>
              <w:rPr>
                <w:rFonts w:hint="eastAsia"/>
              </w:rPr>
              <w:t>発表チーム名</w:t>
            </w:r>
          </w:p>
        </w:tc>
        <w:tc>
          <w:tcPr>
            <w:tcW w:w="7717" w:type="dxa"/>
          </w:tcPr>
          <w:p w14:paraId="6F1E9E73" w14:textId="77777777" w:rsidR="00E46DB0" w:rsidRDefault="00E46DB0" w:rsidP="00E46DB0"/>
        </w:tc>
      </w:tr>
      <w:tr w:rsidR="00E46DB0" w14:paraId="0FE83F1C" w14:textId="77777777" w:rsidTr="00D350DF">
        <w:trPr>
          <w:trHeight w:val="2970"/>
        </w:trPr>
        <w:tc>
          <w:tcPr>
            <w:tcW w:w="1833" w:type="dxa"/>
            <w:vAlign w:val="center"/>
          </w:tcPr>
          <w:p w14:paraId="2CD3D50A" w14:textId="77777777" w:rsidR="00E46DB0" w:rsidRDefault="00E46DB0" w:rsidP="00E46DB0">
            <w:pPr>
              <w:jc w:val="center"/>
            </w:pPr>
            <w:r>
              <w:rPr>
                <w:rFonts w:hint="eastAsia"/>
              </w:rPr>
              <w:t>コメント等</w:t>
            </w:r>
          </w:p>
        </w:tc>
        <w:tc>
          <w:tcPr>
            <w:tcW w:w="7717" w:type="dxa"/>
          </w:tcPr>
          <w:p w14:paraId="55A0ABB6" w14:textId="77777777" w:rsidR="00E46DB0" w:rsidRDefault="00E46DB0" w:rsidP="00E46DB0"/>
        </w:tc>
      </w:tr>
    </w:tbl>
    <w:p w14:paraId="5BC9CE6A" w14:textId="77777777" w:rsidR="00E46DB0" w:rsidRDefault="00E46DB0" w:rsidP="00E46DB0"/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833"/>
        <w:gridCol w:w="7717"/>
      </w:tblGrid>
      <w:tr w:rsidR="00D350DF" w14:paraId="12553E0B" w14:textId="77777777" w:rsidTr="006A7BB4">
        <w:trPr>
          <w:trHeight w:val="586"/>
        </w:trPr>
        <w:tc>
          <w:tcPr>
            <w:tcW w:w="1833" w:type="dxa"/>
            <w:vAlign w:val="center"/>
          </w:tcPr>
          <w:p w14:paraId="7231FAA2" w14:textId="77777777" w:rsidR="00D350DF" w:rsidRDefault="00D350DF" w:rsidP="006A7BB4">
            <w:pPr>
              <w:jc w:val="center"/>
            </w:pPr>
            <w:r>
              <w:rPr>
                <w:rFonts w:hint="eastAsia"/>
              </w:rPr>
              <w:t>発表チーム名</w:t>
            </w:r>
          </w:p>
        </w:tc>
        <w:tc>
          <w:tcPr>
            <w:tcW w:w="7717" w:type="dxa"/>
          </w:tcPr>
          <w:p w14:paraId="0269079A" w14:textId="77777777" w:rsidR="00D350DF" w:rsidRDefault="00D350DF" w:rsidP="006A7BB4"/>
        </w:tc>
      </w:tr>
      <w:tr w:rsidR="00D350DF" w14:paraId="5B9D78DA" w14:textId="77777777" w:rsidTr="006A7BB4">
        <w:trPr>
          <w:trHeight w:val="2970"/>
        </w:trPr>
        <w:tc>
          <w:tcPr>
            <w:tcW w:w="1833" w:type="dxa"/>
            <w:vAlign w:val="center"/>
          </w:tcPr>
          <w:p w14:paraId="6B39EE15" w14:textId="77777777" w:rsidR="00D350DF" w:rsidRDefault="00D350DF" w:rsidP="006A7BB4">
            <w:pPr>
              <w:jc w:val="center"/>
            </w:pPr>
            <w:r>
              <w:rPr>
                <w:rFonts w:hint="eastAsia"/>
              </w:rPr>
              <w:t>コメント等</w:t>
            </w:r>
          </w:p>
        </w:tc>
        <w:tc>
          <w:tcPr>
            <w:tcW w:w="7717" w:type="dxa"/>
          </w:tcPr>
          <w:p w14:paraId="286F946A" w14:textId="77777777" w:rsidR="00D350DF" w:rsidRDefault="00D350DF" w:rsidP="006A7BB4"/>
        </w:tc>
      </w:tr>
    </w:tbl>
    <w:p w14:paraId="14B29A33" w14:textId="77777777" w:rsidR="00E46DB0" w:rsidRDefault="00E46DB0" w:rsidP="00E46DB0"/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833"/>
        <w:gridCol w:w="7717"/>
      </w:tblGrid>
      <w:tr w:rsidR="00D350DF" w14:paraId="5811F110" w14:textId="77777777" w:rsidTr="006A7BB4">
        <w:trPr>
          <w:trHeight w:val="586"/>
        </w:trPr>
        <w:tc>
          <w:tcPr>
            <w:tcW w:w="1833" w:type="dxa"/>
            <w:vAlign w:val="center"/>
          </w:tcPr>
          <w:p w14:paraId="433234F0" w14:textId="77777777" w:rsidR="00D350DF" w:rsidRDefault="00D350DF" w:rsidP="006A7BB4">
            <w:pPr>
              <w:jc w:val="center"/>
            </w:pPr>
            <w:r>
              <w:rPr>
                <w:rFonts w:hint="eastAsia"/>
              </w:rPr>
              <w:t>発表チーム名</w:t>
            </w:r>
          </w:p>
        </w:tc>
        <w:tc>
          <w:tcPr>
            <w:tcW w:w="7717" w:type="dxa"/>
          </w:tcPr>
          <w:p w14:paraId="7825AAAF" w14:textId="77777777" w:rsidR="00D350DF" w:rsidRDefault="00D350DF" w:rsidP="006A7BB4"/>
        </w:tc>
      </w:tr>
      <w:tr w:rsidR="00D350DF" w14:paraId="1C9ED17E" w14:textId="77777777" w:rsidTr="006A7BB4">
        <w:trPr>
          <w:trHeight w:val="2970"/>
        </w:trPr>
        <w:tc>
          <w:tcPr>
            <w:tcW w:w="1833" w:type="dxa"/>
            <w:vAlign w:val="center"/>
          </w:tcPr>
          <w:p w14:paraId="4359C575" w14:textId="77777777" w:rsidR="00D350DF" w:rsidRDefault="00D350DF" w:rsidP="006A7BB4">
            <w:pPr>
              <w:jc w:val="center"/>
            </w:pPr>
            <w:r>
              <w:rPr>
                <w:rFonts w:hint="eastAsia"/>
              </w:rPr>
              <w:t>コメント等</w:t>
            </w:r>
          </w:p>
        </w:tc>
        <w:tc>
          <w:tcPr>
            <w:tcW w:w="7717" w:type="dxa"/>
          </w:tcPr>
          <w:p w14:paraId="65F900C1" w14:textId="77777777" w:rsidR="00D350DF" w:rsidRDefault="00D350DF" w:rsidP="006A7BB4"/>
        </w:tc>
      </w:tr>
    </w:tbl>
    <w:p w14:paraId="307247D2" w14:textId="77777777" w:rsidR="00E46DB0" w:rsidRPr="00E46DB0" w:rsidRDefault="00E46DB0" w:rsidP="00D350DF">
      <w:pPr>
        <w:rPr>
          <w:rFonts w:hint="eastAsia"/>
        </w:rPr>
      </w:pPr>
    </w:p>
    <w:sectPr w:rsidR="00E46DB0" w:rsidRPr="00E46DB0" w:rsidSect="00E46DB0">
      <w:pgSz w:w="11900" w:h="16840"/>
      <w:pgMar w:top="1134" w:right="1134" w:bottom="1134" w:left="1134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dirty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DB0"/>
    <w:rsid w:val="00331EDC"/>
    <w:rsid w:val="00482CAC"/>
    <w:rsid w:val="00524BEC"/>
    <w:rsid w:val="005E4C2B"/>
    <w:rsid w:val="0081112A"/>
    <w:rsid w:val="008677FA"/>
    <w:rsid w:val="00B81D01"/>
    <w:rsid w:val="00D350DF"/>
    <w:rsid w:val="00E4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62F0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CAC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82CAC"/>
    <w:rPr>
      <w:bCs/>
      <w:szCs w:val="21"/>
    </w:rPr>
  </w:style>
  <w:style w:type="table" w:styleId="a4">
    <w:name w:val="Table Grid"/>
    <w:basedOn w:val="a1"/>
    <w:uiPriority w:val="59"/>
    <w:rsid w:val="00E46D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CAC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82CAC"/>
    <w:rPr>
      <w:bCs/>
      <w:szCs w:val="21"/>
    </w:rPr>
  </w:style>
  <w:style w:type="table" w:styleId="a4">
    <w:name w:val="Table Grid"/>
    <w:basedOn w:val="a1"/>
    <w:uiPriority w:val="59"/>
    <w:rsid w:val="00E46D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OSX:Users:kawamura:Library:Application%20Support:Microsoft:Office:&#12518;&#12540;&#12469;&#12441;&#12540;%20&#12486;&#12531;&#12501;&#12442;&#12524;&#12540;&#12488;:&#20491;&#20154;&#29992;&#12486;&#12531;&#12501;&#12442;&#12524;&#12540;&#12488;:WinWord.dotx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WinWord.dotx</Template>
  <TotalTime>22</TotalTime>
  <Pages>1</Pages>
  <Words>28</Words>
  <Characters>161</Characters>
  <Application>Microsoft Macintosh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河村 辰也</dc:creator>
  <cp:keywords/>
  <dc:description/>
  <cp:lastModifiedBy>河村 辰也</cp:lastModifiedBy>
  <cp:revision>6</cp:revision>
  <dcterms:created xsi:type="dcterms:W3CDTF">2011-10-02T04:29:00Z</dcterms:created>
  <dcterms:modified xsi:type="dcterms:W3CDTF">2011-10-02T07:28:00Z</dcterms:modified>
</cp:coreProperties>
</file>